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3ED74E5D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AA6D9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="00AA6D91"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0179200" w:rsidR="0062720C" w:rsidRPr="00780F44" w:rsidRDefault="00FB47AD" w:rsidP="0062720C">
      <w:pPr>
        <w:numPr>
          <w:ilvl w:val="0"/>
          <w:numId w:val="33"/>
        </w:numPr>
        <w:contextualSpacing/>
      </w:pPr>
      <w:r>
        <w:t>At least 4</w:t>
      </w:r>
      <w:r w:rsidR="0062720C" w:rsidRPr="00780F44">
        <w:t xml:space="preserve"> different </w:t>
      </w:r>
      <w:r w:rsidR="0062720C" w:rsidRPr="00780F44">
        <w:rPr>
          <w:b/>
          <w:bCs/>
        </w:rPr>
        <w:t>dynamic pages</w:t>
      </w:r>
      <w:r w:rsidR="0062720C" w:rsidRPr="00780F44">
        <w:t xml:space="preserve"> (pages like about, contacts,</w:t>
      </w:r>
      <w:r w:rsidR="004D0618">
        <w:t xml:space="preserve"> login, register</w:t>
      </w:r>
      <w:r w:rsidR="0062720C" w:rsidRPr="00780F44">
        <w:t xml:space="preserve">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602EB6F2" w14:textId="12A0495B" w:rsidR="004D0618" w:rsidRDefault="0062720C" w:rsidP="002C798F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  <w:r w:rsidR="004D0618">
        <w:rPr>
          <w:b/>
          <w:bCs/>
        </w:rPr>
        <w:t xml:space="preserve"> to at least 5 pages (at least 2 with parameters)</w:t>
      </w:r>
    </w:p>
    <w:p w14:paraId="5C92475F" w14:textId="787DC28E" w:rsidR="00C67AE1" w:rsidRPr="004D0618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to a source control system like GitHub, </w:t>
      </w:r>
      <w:proofErr w:type="spellStart"/>
      <w:r w:rsidRPr="004D0618">
        <w:rPr>
          <w:b/>
          <w:bCs/>
        </w:rPr>
        <w:t>Bitbucket</w:t>
      </w:r>
      <w:proofErr w:type="spellEnd"/>
      <w:r w:rsidRPr="004D0618">
        <w:rPr>
          <w:b/>
          <w:bCs/>
        </w:rPr>
        <w:t>, etc., for at least 3 days</w:t>
      </w:r>
    </w:p>
    <w:p w14:paraId="04DAAF45" w14:textId="53D9397E" w:rsidR="004D0618" w:rsidRPr="00CE7D3C" w:rsidRDefault="004D0618" w:rsidP="004D0618">
      <w:pPr>
        <w:pStyle w:val="ListParagraph"/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p w14:paraId="093D4815" w14:textId="1EF54BA3" w:rsidR="0062720C" w:rsidRPr="00780F44" w:rsidRDefault="0062720C" w:rsidP="00FD1194">
      <w:pPr>
        <w:pStyle w:val="Heading2"/>
      </w:pPr>
      <w:bookmarkStart w:id="1" w:name="_GoBack"/>
      <w:bookmarkEnd w:id="0"/>
      <w:bookmarkEnd w:id="1"/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6C177C29" w:rsidR="00C67AE1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>.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14:paraId="546927DF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14:paraId="612B8222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React Hooks</w:t>
      </w:r>
    </w:p>
    <w:p w14:paraId="5D2C304F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Context API</w:t>
      </w:r>
    </w:p>
    <w:p w14:paraId="03463E5D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 xml:space="preserve">stateless and </w:t>
      </w:r>
      <w:proofErr w:type="spellStart"/>
      <w:r w:rsidRPr="00780F44">
        <w:t>stateful</w:t>
      </w:r>
      <w:proofErr w:type="spellEnd"/>
      <w:r w:rsidRPr="00780F44">
        <w:t xml:space="preserve"> components</w:t>
      </w:r>
    </w:p>
    <w:p w14:paraId="38D32C55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bound forms</w:t>
      </w:r>
    </w:p>
    <w:p w14:paraId="18589BB7" w14:textId="77777777" w:rsidR="004D0618" w:rsidRDefault="004D0618" w:rsidP="004D0618">
      <w:pPr>
        <w:numPr>
          <w:ilvl w:val="1"/>
          <w:numId w:val="33"/>
        </w:numPr>
        <w:contextualSpacing/>
      </w:pPr>
      <w:r w:rsidRPr="00780F44">
        <w:t>synthetic events</w:t>
      </w:r>
    </w:p>
    <w:p w14:paraId="1A5A7601" w14:textId="1450BA9A" w:rsidR="004D0618" w:rsidRDefault="004D0618" w:rsidP="004D0618">
      <w:pPr>
        <w:numPr>
          <w:ilvl w:val="1"/>
          <w:numId w:val="33"/>
        </w:numPr>
        <w:contextualSpacing/>
      </w:pPr>
      <w:r>
        <w:t>component lifecycle (mount, update, unmount)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CD6C0C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5F9307BD" w14:textId="48EB51E6" w:rsidR="004D0618" w:rsidRPr="00F370AB" w:rsidRDefault="004D0618" w:rsidP="004D0618">
      <w:pPr>
        <w:pStyle w:val="ListParagraph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2C798F">
        <w:t xml:space="preserve"> (</w:t>
      </w:r>
      <w:r w:rsidR="002C798F" w:rsidRPr="009C7C41">
        <w:rPr>
          <w:b/>
        </w:rPr>
        <w:t>You can follow Design Best Practice guide</w:t>
      </w:r>
      <w:r w:rsidR="002C798F">
        <w:t>)</w:t>
      </w:r>
    </w:p>
    <w:p w14:paraId="78135586" w14:textId="5C8991FF"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DB1AC9B" w14:textId="7137378A"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</w:t>
      </w:r>
      <w:proofErr w:type="spellStart"/>
      <w:r w:rsidRPr="00E43901">
        <w:t>Redux</w:t>
      </w:r>
      <w:proofErr w:type="spellEnd"/>
      <w:r w:rsidRPr="00E43901">
        <w:t>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Connect to an external API, like Google Maps, </w:t>
      </w:r>
      <w:proofErr w:type="spellStart"/>
      <w:r w:rsidRPr="00780F44">
        <w:t>AccuWeather</w:t>
      </w:r>
      <w:proofErr w:type="spellEnd"/>
      <w:r w:rsidRPr="00780F44">
        <w:t>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proofErr w:type="spellStart"/>
      <w:r w:rsidRPr="00173075">
        <w:t>Heroku</w:t>
      </w:r>
      <w:proofErr w:type="spellEnd"/>
      <w:r w:rsidRPr="00173075">
        <w:t>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14:paraId="3ADAA44B" w14:textId="4927C547" w:rsidR="0062720C" w:rsidRPr="00780F44" w:rsidRDefault="0062720C" w:rsidP="00FD1194">
      <w:pPr>
        <w:pStyle w:val="Heading2"/>
      </w:pPr>
      <w:r w:rsidRPr="00780F44">
        <w:lastRenderedPageBreak/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5C136DC0" w14:textId="45D6889C" w:rsidR="001A4DFA" w:rsidRPr="00780F44" w:rsidRDefault="0062720C" w:rsidP="001A4DFA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A71070">
        <w:rPr>
          <w:b/>
          <w:bCs/>
          <w:lang w:val="bg-BG"/>
        </w:rPr>
        <w:t xml:space="preserve">14 </w:t>
      </w:r>
      <w:r w:rsidR="00A71070">
        <w:rPr>
          <w:b/>
          <w:bCs/>
        </w:rPr>
        <w:t>Aug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A71070">
        <w:rPr>
          <w:b/>
        </w:rPr>
        <w:t>7 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A71070">
        <w:rPr>
          <w:b/>
        </w:rPr>
        <w:t>16</w:t>
      </w:r>
      <w:r w:rsidR="001A4DFA">
        <w:rPr>
          <w:b/>
        </w:rPr>
        <w:t xml:space="preserve">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</w:t>
      </w:r>
      <w:r w:rsidR="001A4DFA">
        <w:t xml:space="preserve">to work on it until </w:t>
      </w:r>
      <w:r w:rsidR="001A4DFA" w:rsidRPr="00A6597A">
        <w:rPr>
          <w:b/>
          <w:bCs/>
        </w:rPr>
        <w:t>23:59</w:t>
      </w:r>
      <w:r w:rsidR="001A4DFA" w:rsidRPr="00A6597A">
        <w:t xml:space="preserve"> on </w:t>
      </w:r>
      <w:r w:rsidR="00A71070">
        <w:rPr>
          <w:b/>
          <w:bCs/>
        </w:rPr>
        <w:t>15</w:t>
      </w:r>
      <w:r w:rsidR="001A4DFA" w:rsidRPr="009130C3">
        <w:rPr>
          <w:b/>
          <w:bCs/>
        </w:rPr>
        <w:t xml:space="preserve"> Aug</w:t>
      </w:r>
      <w:r w:rsidR="001A4DFA">
        <w:t>.</w:t>
      </w:r>
      <w:r w:rsidR="001A4DFA" w:rsidRPr="00780F44">
        <w:t xml:space="preserve"> </w:t>
      </w:r>
      <w:r w:rsidR="001A4DFA" w:rsidRPr="00780F44">
        <w:rPr>
          <w:b/>
          <w:bCs/>
        </w:rPr>
        <w:t xml:space="preserve">Non-submitted </w:t>
      </w:r>
      <w:r w:rsidR="001A4DFA" w:rsidRPr="001D2EEC">
        <w:t>projects</w:t>
      </w:r>
      <w:r w:rsidR="001A4DFA" w:rsidRPr="00780F44">
        <w:rPr>
          <w:b/>
          <w:bCs/>
        </w:rPr>
        <w:t xml:space="preserve"> </w:t>
      </w:r>
      <w:r w:rsidR="001A4DFA" w:rsidRPr="001D2EEC">
        <w:t>will</w:t>
      </w:r>
      <w:r w:rsidR="001A4DFA" w:rsidRPr="00780F44">
        <w:rPr>
          <w:b/>
          <w:bCs/>
        </w:rPr>
        <w:t xml:space="preserve"> NOT </w:t>
      </w:r>
      <w:r w:rsidR="001A4DFA" w:rsidRPr="001D2EEC">
        <w:t>be</w:t>
      </w:r>
      <w:r w:rsidR="001A4DFA" w:rsidRPr="00780F44">
        <w:rPr>
          <w:b/>
          <w:bCs/>
        </w:rPr>
        <w:t xml:space="preserve"> </w:t>
      </w:r>
      <w:r w:rsidR="001A4DFA" w:rsidRPr="001D2EEC">
        <w:t>evaluated</w:t>
      </w:r>
      <w:r w:rsidR="001A4DFA" w:rsidRPr="00780F44">
        <w:rPr>
          <w:b/>
          <w:bCs/>
        </w:rPr>
        <w:t>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 xml:space="preserve">any </w:t>
      </w:r>
      <w:proofErr w:type="spellStart"/>
      <w:r w:rsidRPr="00AF0171">
        <w:rPr>
          <w:lang w:val="en-GB"/>
        </w:rPr>
        <w:t>SoftUni</w:t>
      </w:r>
      <w:proofErr w:type="spellEnd"/>
      <w:r w:rsidRPr="00AF0171">
        <w:rPr>
          <w:lang w:val="en-GB"/>
        </w:rPr>
        <w:t xml:space="preserve"> course</w:t>
      </w:r>
      <w:r w:rsidRPr="00780F44">
        <w:t>.</w:t>
      </w:r>
    </w:p>
    <w:bookmarkEnd w:id="5"/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21E1B" w14:textId="77777777" w:rsidR="007E5628" w:rsidRDefault="007E5628" w:rsidP="008068A2">
      <w:pPr>
        <w:spacing w:after="0" w:line="240" w:lineRule="auto"/>
      </w:pPr>
      <w:r>
        <w:separator/>
      </w:r>
    </w:p>
  </w:endnote>
  <w:endnote w:type="continuationSeparator" w:id="0">
    <w:p w14:paraId="0EFFC4C8" w14:textId="77777777" w:rsidR="007E5628" w:rsidRDefault="007E56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" filled="f" stroked="f" strokeweight=".5pt">
              <v:path arrowok="t"/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15996599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5628">
                            <w:fldChar w:fldCharType="begin"/>
                          </w:r>
                          <w:r w:rsidR="007E5628">
                            <w:instrText xml:space="preserve"> NUMPAGES   \* MERGEFORMAT </w:instrText>
                          </w:r>
                          <w:r w:rsidR="007E5628">
                            <w:fldChar w:fldCharType="separate"/>
                          </w:r>
                          <w:r w:rsidR="00FB47AD" w:rsidRPr="00FB47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7E562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15996599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7E5628">
                      <w:fldChar w:fldCharType="begin"/>
                    </w:r>
                    <w:r w:rsidR="007E5628">
                      <w:instrText xml:space="preserve"> NUMPAGES   \* MERGEFORMAT </w:instrText>
                    </w:r>
                    <w:r w:rsidR="007E5628">
                      <w:fldChar w:fldCharType="separate"/>
                    </w:r>
                    <w:r w:rsidR="00FB47AD" w:rsidRPr="00FB47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7E562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117AC" w14:textId="77777777" w:rsidR="007E5628" w:rsidRDefault="007E5628" w:rsidP="008068A2">
      <w:pPr>
        <w:spacing w:after="0" w:line="240" w:lineRule="auto"/>
      </w:pPr>
      <w:r>
        <w:separator/>
      </w:r>
    </w:p>
  </w:footnote>
  <w:footnote w:type="continuationSeparator" w:id="0">
    <w:p w14:paraId="4F1B8144" w14:textId="77777777" w:rsidR="007E5628" w:rsidRDefault="007E56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31BA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C798F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1EBF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E5628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71070"/>
    <w:rsid w:val="00A826E2"/>
    <w:rsid w:val="00A8299E"/>
    <w:rsid w:val="00AA3772"/>
    <w:rsid w:val="00AA6D91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B47AD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E948A-4044-43EB-9273-E5D333E7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342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Дани</cp:lastModifiedBy>
  <cp:revision>54</cp:revision>
  <cp:lastPrinted>2015-10-26T22:35:00Z</cp:lastPrinted>
  <dcterms:created xsi:type="dcterms:W3CDTF">2021-03-01T12:49:00Z</dcterms:created>
  <dcterms:modified xsi:type="dcterms:W3CDTF">2024-06-20T14:13:00Z</dcterms:modified>
  <cp:category>programming, education, software engineering, software development</cp:category>
</cp:coreProperties>
</file>